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E5AF29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1B727A0" w14:textId="449390BC" w:rsidR="001B2ABD" w:rsidRDefault="00D21C7C" w:rsidP="00DF1C4E">
            <w:pPr>
              <w:tabs>
                <w:tab w:val="left" w:pos="99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6E6A743" wp14:editId="6A4876E4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656590</wp:posOffset>
                  </wp:positionV>
                  <wp:extent cx="1644650" cy="2192655"/>
                  <wp:effectExtent l="0" t="0" r="0" b="0"/>
                  <wp:wrapTight wrapText="bothSides">
                    <wp:wrapPolygon edited="0">
                      <wp:start x="0" y="0"/>
                      <wp:lineTo x="0" y="21394"/>
                      <wp:lineTo x="21266" y="21394"/>
                      <wp:lineTo x="21266" y="0"/>
                      <wp:lineTo x="0" y="0"/>
                    </wp:wrapPolygon>
                  </wp:wrapTight>
                  <wp:docPr id="198511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114252" name="Picture 198511425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A780C4D" w14:textId="73D86530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A7CC461" w14:textId="36A3CA45" w:rsidR="001B2ABD" w:rsidRDefault="009D5701" w:rsidP="001B2ABD">
            <w:pPr>
              <w:pStyle w:val="Title"/>
            </w:pPr>
            <w:r>
              <w:t>rachel lim yong xin</w:t>
            </w:r>
          </w:p>
          <w:p w14:paraId="1F86B859" w14:textId="6B7DB73F" w:rsidR="001B2ABD" w:rsidRDefault="009D5701" w:rsidP="001B2ABD">
            <w:pPr>
              <w:pStyle w:val="Subtitle"/>
            </w:pPr>
            <w:r w:rsidRPr="00D21C7C">
              <w:rPr>
                <w:spacing w:val="1"/>
                <w:w w:val="46"/>
              </w:rPr>
              <w:t>Nanyang Polytechnic Studen</w:t>
            </w:r>
            <w:r w:rsidRPr="00D21C7C">
              <w:rPr>
                <w:spacing w:val="2"/>
                <w:w w:val="46"/>
              </w:rPr>
              <w:t>t</w:t>
            </w:r>
          </w:p>
        </w:tc>
      </w:tr>
      <w:tr w:rsidR="001B2ABD" w14:paraId="653E15C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C4DCB8F2FFF45A6B46F2C0687101894"/>
              </w:placeholder>
              <w:temporary/>
              <w:showingPlcHdr/>
              <w15:appearance w15:val="hidden"/>
            </w:sdtPr>
            <w:sdtContent>
              <w:p w14:paraId="521976E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87F90AF" w14:textId="61B63E06" w:rsidR="00036450" w:rsidRDefault="00F42CBD" w:rsidP="00036450">
            <w:r>
              <w:t>Dedicated and motivated student pursuing a Diploma in Information Technology at Nanyang Polytechnic.</w:t>
            </w:r>
            <w:r w:rsidR="00CF7A48">
              <w:t xml:space="preserve"> Who had a strong foundation in mobile and web development</w:t>
            </w:r>
          </w:p>
          <w:sdt>
            <w:sdtPr>
              <w:id w:val="-1954003311"/>
              <w:placeholder>
                <w:docPart w:val="73C6F89B5099452A9137BBE75B28FB3A"/>
              </w:placeholder>
              <w:temporary/>
              <w:showingPlcHdr/>
              <w15:appearance w15:val="hidden"/>
            </w:sdtPr>
            <w:sdtContent>
              <w:p w14:paraId="60DE680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AD628EF07D4EEB94D4569EFA4B09F8"/>
              </w:placeholder>
              <w:temporary/>
              <w:showingPlcHdr/>
              <w15:appearance w15:val="hidden"/>
            </w:sdtPr>
            <w:sdtContent>
              <w:p w14:paraId="4F4AE32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6F98253" w14:textId="7D4049A7" w:rsidR="004D3011" w:rsidRDefault="009D5701" w:rsidP="004D3011">
            <w:r>
              <w:t>9296 5810</w:t>
            </w:r>
          </w:p>
          <w:p w14:paraId="2D09693E" w14:textId="77777777" w:rsidR="004D3011" w:rsidRPr="004D3011" w:rsidRDefault="004D3011" w:rsidP="004D3011"/>
          <w:sdt>
            <w:sdtPr>
              <w:id w:val="67859272"/>
              <w:placeholder>
                <w:docPart w:val="2CF80B0AC7C2485A85F21FBDA0FB7A7F"/>
              </w:placeholder>
              <w:temporary/>
              <w:showingPlcHdr/>
              <w15:appearance w15:val="hidden"/>
            </w:sdtPr>
            <w:sdtContent>
              <w:p w14:paraId="5D17471D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D83F180" w14:textId="79D4AA17" w:rsidR="00EF75A6" w:rsidRDefault="00000000" w:rsidP="004D3011">
            <w:hyperlink r:id="rId8" w:history="1">
              <w:r w:rsidR="00EF75A6" w:rsidRPr="009E059C">
                <w:rPr>
                  <w:rStyle w:val="Hyperlink"/>
                </w:rPr>
                <w:t>https://missrachlim.wixsite.com/rachel/</w:t>
              </w:r>
            </w:hyperlink>
          </w:p>
          <w:p w14:paraId="3F69672C" w14:textId="77777777" w:rsidR="004D3011" w:rsidRDefault="004D3011" w:rsidP="004D3011"/>
          <w:sdt>
            <w:sdtPr>
              <w:id w:val="-240260293"/>
              <w:placeholder>
                <w:docPart w:val="A88695C6C9D24D6F95BA3600B8E5E2D0"/>
              </w:placeholder>
              <w:temporary/>
              <w:showingPlcHdr/>
              <w15:appearance w15:val="hidden"/>
            </w:sdtPr>
            <w:sdtContent>
              <w:p w14:paraId="49A7EC5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A22618E" w14:textId="5ECFF680" w:rsidR="00036450" w:rsidRPr="00E4381A" w:rsidRDefault="009D5701" w:rsidP="004D3011">
            <w:pPr>
              <w:rPr>
                <w:rStyle w:val="Hyperlink"/>
              </w:rPr>
            </w:pPr>
            <w:r>
              <w:t>missrach.lim@gmail.com</w:t>
            </w:r>
          </w:p>
          <w:sdt>
            <w:sdtPr>
              <w:id w:val="-1444214663"/>
              <w:placeholder>
                <w:docPart w:val="56AEA32DED7B4A53ABF621EE9DDC4DD1"/>
              </w:placeholder>
              <w:temporary/>
              <w:showingPlcHdr/>
              <w15:appearance w15:val="hidden"/>
            </w:sdtPr>
            <w:sdtContent>
              <w:p w14:paraId="240554E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62B0FD3" w14:textId="00AF471F" w:rsidR="00406EE7" w:rsidRDefault="009D5701" w:rsidP="004D3011">
            <w:r>
              <w:t>Playing piano</w:t>
            </w:r>
          </w:p>
          <w:p w14:paraId="7630749B" w14:textId="08027D68" w:rsidR="00406EE7" w:rsidRDefault="00406EE7" w:rsidP="00406EE7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t>CCA</w:t>
            </w:r>
            <w:r w:rsidR="009C38C7">
              <w:t xml:space="preserve"> and</w:t>
            </w:r>
            <w:r w:rsidR="00CF7A48">
              <w:t xml:space="preserve"> </w:t>
            </w:r>
            <w:r w:rsidR="009C38C7">
              <w:t>activities</w:t>
            </w:r>
          </w:p>
          <w:p w14:paraId="0FF82398" w14:textId="68C63080" w:rsidR="004D3011" w:rsidRDefault="00406EE7" w:rsidP="00406EE7">
            <w:r>
              <w:t>Music Ensemble</w:t>
            </w:r>
            <w:r w:rsidR="009C38C7">
              <w:t xml:space="preserve"> </w:t>
            </w:r>
            <w:r>
              <w:t>(January 2014-February 2016)</w:t>
            </w:r>
          </w:p>
          <w:p w14:paraId="2A2E61F7" w14:textId="7A92881C" w:rsidR="00406EE7" w:rsidRDefault="00406EE7" w:rsidP="00406EE7">
            <w:pPr>
              <w:pStyle w:val="ListParagraph"/>
              <w:numPr>
                <w:ilvl w:val="0"/>
                <w:numId w:val="2"/>
              </w:numPr>
            </w:pPr>
            <w:r>
              <w:t>Playing the guitar and performed for a school event at 2014</w:t>
            </w:r>
          </w:p>
          <w:p w14:paraId="76C4F43A" w14:textId="55FC9E64" w:rsidR="00406EE7" w:rsidRDefault="00406EE7" w:rsidP="00406EE7">
            <w:pPr>
              <w:pStyle w:val="ListParagraph"/>
              <w:numPr>
                <w:ilvl w:val="0"/>
                <w:numId w:val="2"/>
              </w:numPr>
            </w:pPr>
            <w:r>
              <w:t>Playing the guitar from 2014</w:t>
            </w:r>
          </w:p>
          <w:p w14:paraId="7E2575F1" w14:textId="61E2D85B" w:rsidR="00406EE7" w:rsidRDefault="00406EE7" w:rsidP="00406EE7">
            <w:pPr>
              <w:pStyle w:val="ListParagraph"/>
              <w:numPr>
                <w:ilvl w:val="0"/>
                <w:numId w:val="2"/>
              </w:numPr>
            </w:pPr>
            <w:r>
              <w:t>Playing percussion from 2015-2016</w:t>
            </w:r>
          </w:p>
          <w:p w14:paraId="2E9DE637" w14:textId="77777777" w:rsidR="00406EE7" w:rsidRDefault="00406EE7" w:rsidP="00406EE7"/>
          <w:p w14:paraId="5ED37AC2" w14:textId="163F8A8D" w:rsidR="00406EE7" w:rsidRDefault="00406EE7" w:rsidP="00406EE7">
            <w:r>
              <w:t>Infocomm Club</w:t>
            </w:r>
            <w:r w:rsidR="009C38C7">
              <w:t xml:space="preserve"> </w:t>
            </w:r>
            <w:r>
              <w:t>(February 2016-September 2018)</w:t>
            </w:r>
          </w:p>
          <w:p w14:paraId="5DC5CE74" w14:textId="77777777" w:rsidR="00406EE7" w:rsidRDefault="00406EE7" w:rsidP="00406EE7">
            <w:pPr>
              <w:pStyle w:val="ListParagraph"/>
              <w:numPr>
                <w:ilvl w:val="0"/>
                <w:numId w:val="2"/>
              </w:numPr>
            </w:pPr>
            <w:r>
              <w:t>Program in scratch to create animations</w:t>
            </w:r>
          </w:p>
          <w:p w14:paraId="576E0844" w14:textId="77777777" w:rsidR="00406EE7" w:rsidRDefault="00406EE7" w:rsidP="00406EE7">
            <w:pPr>
              <w:pStyle w:val="ListParagraph"/>
              <w:numPr>
                <w:ilvl w:val="0"/>
                <w:numId w:val="2"/>
              </w:numPr>
            </w:pPr>
            <w:r>
              <w:t>Helping teacher and students for their voiceover</w:t>
            </w:r>
          </w:p>
          <w:p w14:paraId="6319BB90" w14:textId="77777777" w:rsidR="00406EE7" w:rsidRDefault="00406EE7" w:rsidP="00406EE7">
            <w:pPr>
              <w:pStyle w:val="ListParagraph"/>
              <w:numPr>
                <w:ilvl w:val="0"/>
                <w:numId w:val="2"/>
              </w:numPr>
            </w:pPr>
            <w:r>
              <w:t>Drawing pictures for storyboards in a paper</w:t>
            </w:r>
          </w:p>
          <w:p w14:paraId="31746368" w14:textId="77777777" w:rsidR="00406EE7" w:rsidRDefault="00406EE7" w:rsidP="00406EE7">
            <w:pPr>
              <w:pStyle w:val="ListParagraph"/>
              <w:numPr>
                <w:ilvl w:val="0"/>
                <w:numId w:val="2"/>
              </w:numPr>
            </w:pPr>
            <w:r>
              <w:t>Fil</w:t>
            </w:r>
            <w:r w:rsidR="009267CD">
              <w:t>ming ourselves for the storyboard animations</w:t>
            </w:r>
          </w:p>
          <w:p w14:paraId="69097B04" w14:textId="074BD759" w:rsidR="009C38C7" w:rsidRDefault="009267CD" w:rsidP="009C38C7">
            <w:pPr>
              <w:pStyle w:val="ListParagraph"/>
              <w:numPr>
                <w:ilvl w:val="0"/>
                <w:numId w:val="2"/>
              </w:numPr>
            </w:pPr>
            <w:r>
              <w:t>Creating storyboards in an animation app</w:t>
            </w:r>
          </w:p>
          <w:p w14:paraId="718E92C2" w14:textId="77777777" w:rsidR="00DF1C4E" w:rsidRDefault="00DF1C4E" w:rsidP="00DF1C4E"/>
          <w:p w14:paraId="25FF0CF4" w14:textId="77777777" w:rsidR="009C38C7" w:rsidRDefault="009C38C7" w:rsidP="009C38C7">
            <w:r>
              <w:t>Other activities:</w:t>
            </w:r>
          </w:p>
          <w:p w14:paraId="240F28A4" w14:textId="4E07FB7D" w:rsidR="009C38C7" w:rsidRPr="004D3011" w:rsidRDefault="009C38C7" w:rsidP="009C38C7">
            <w:r>
              <w:t>Volunteered in Sunlove Home in March 2016 with classmates and teacher</w:t>
            </w:r>
            <w:r w:rsidR="004019A8">
              <w:t xml:space="preserve"> for school activity</w:t>
            </w:r>
          </w:p>
        </w:tc>
        <w:tc>
          <w:tcPr>
            <w:tcW w:w="720" w:type="dxa"/>
          </w:tcPr>
          <w:p w14:paraId="7496EE7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2B45957123F48DC9EA1102491C8C4B2"/>
              </w:placeholder>
              <w:temporary/>
              <w:showingPlcHdr/>
              <w15:appearance w15:val="hidden"/>
            </w:sdtPr>
            <w:sdtContent>
              <w:p w14:paraId="5D46879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027F341" w14:textId="31641D56" w:rsidR="009C38C7" w:rsidRPr="00036450" w:rsidRDefault="009C38C7" w:rsidP="009C38C7">
            <w:pPr>
              <w:pStyle w:val="Heading4"/>
            </w:pPr>
            <w:r>
              <w:t>Higher Nitec in IT Applications Development in ITE College East</w:t>
            </w:r>
          </w:p>
          <w:p w14:paraId="0AC4FC2F" w14:textId="153676E8" w:rsidR="009C38C7" w:rsidRDefault="009C38C7" w:rsidP="00B359E4">
            <w:pPr>
              <w:pStyle w:val="Heading4"/>
              <w:rPr>
                <w:b w:val="0"/>
                <w:bCs/>
              </w:rPr>
            </w:pPr>
            <w:r w:rsidRPr="009C38C7">
              <w:rPr>
                <w:b w:val="0"/>
                <w:bCs/>
              </w:rPr>
              <w:t>April 2021 – March 2023</w:t>
            </w:r>
          </w:p>
          <w:p w14:paraId="2D83C702" w14:textId="04DE9999" w:rsidR="009C38C7" w:rsidRPr="009C38C7" w:rsidRDefault="009C38C7" w:rsidP="009C38C7">
            <w:r>
              <w:t>Had a GPA of 4.0 for every semester</w:t>
            </w:r>
          </w:p>
          <w:p w14:paraId="6FA4D19E" w14:textId="77777777" w:rsidR="009C38C7" w:rsidRPr="009C38C7" w:rsidRDefault="009C38C7" w:rsidP="009C38C7"/>
          <w:p w14:paraId="75CBC520" w14:textId="5C322512" w:rsidR="00036450" w:rsidRPr="00036450" w:rsidRDefault="009C38C7" w:rsidP="00B359E4">
            <w:pPr>
              <w:pStyle w:val="Heading4"/>
            </w:pPr>
            <w:r>
              <w:t xml:space="preserve">Nitec in Applied Food Science in </w:t>
            </w:r>
            <w:r w:rsidR="009D5701">
              <w:t xml:space="preserve">ITE College </w:t>
            </w:r>
            <w:r w:rsidR="00A54580">
              <w:t>E</w:t>
            </w:r>
            <w:r w:rsidR="009D5701">
              <w:t>ast</w:t>
            </w:r>
          </w:p>
          <w:p w14:paraId="7D08E4A0" w14:textId="6D908458" w:rsidR="004D3011" w:rsidRDefault="009D5701" w:rsidP="009C38C7">
            <w:pPr>
              <w:pStyle w:val="Date"/>
            </w:pPr>
            <w:r>
              <w:t>January 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 w:rsidR="009C38C7">
              <w:t>December 2020</w:t>
            </w:r>
          </w:p>
          <w:p w14:paraId="5937BEF7" w14:textId="77777777" w:rsidR="00036450" w:rsidRDefault="00036450" w:rsidP="00036450"/>
          <w:p w14:paraId="4AA5F8D9" w14:textId="4670F1C2" w:rsidR="00036450" w:rsidRPr="00B359E4" w:rsidRDefault="009D5701" w:rsidP="00B359E4">
            <w:pPr>
              <w:pStyle w:val="Heading4"/>
            </w:pPr>
            <w:r>
              <w:t>Pathlight School</w:t>
            </w:r>
          </w:p>
          <w:p w14:paraId="17332364" w14:textId="39FA6C3F" w:rsidR="009D5701" w:rsidRDefault="009D5701" w:rsidP="00A54580">
            <w:pPr>
              <w:pStyle w:val="Date"/>
            </w:pPr>
            <w:r>
              <w:t>January 201</w:t>
            </w:r>
            <w:r w:rsidR="000D1A9B">
              <w:t>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December 2018</w:t>
            </w:r>
          </w:p>
          <w:p w14:paraId="5684EF10" w14:textId="518794E7" w:rsidR="000D1A9B" w:rsidRDefault="000D1A9B" w:rsidP="000D1A9B">
            <w:r>
              <w:t>Started Primary 5 in 2012</w:t>
            </w:r>
          </w:p>
          <w:p w14:paraId="111C5862" w14:textId="1F2A90E0" w:rsidR="000D1A9B" w:rsidRPr="000D1A9B" w:rsidRDefault="000D1A9B" w:rsidP="000D1A9B">
            <w:r>
              <w:t>Continued through Secondary School, starting Secondary One in 2014</w:t>
            </w:r>
          </w:p>
          <w:sdt>
            <w:sdtPr>
              <w:id w:val="1001553383"/>
              <w:placeholder>
                <w:docPart w:val="9001F6DC83934F9A9D07075277A3C7A1"/>
              </w:placeholder>
              <w:temporary/>
              <w:showingPlcHdr/>
              <w15:appearance w15:val="hidden"/>
            </w:sdtPr>
            <w:sdtContent>
              <w:p w14:paraId="7733B70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601C3B1" w14:textId="02EA1A40" w:rsidR="00036450" w:rsidRDefault="009D5701" w:rsidP="00B359E4">
            <w:pPr>
              <w:pStyle w:val="Heading4"/>
              <w:rPr>
                <w:bCs/>
              </w:rPr>
            </w:pPr>
            <w:r>
              <w:t>Rayton Solutions Internship Programme</w:t>
            </w:r>
          </w:p>
          <w:p w14:paraId="5CBD14AC" w14:textId="14AC1B8C" w:rsidR="00036450" w:rsidRPr="00036450" w:rsidRDefault="009D5701" w:rsidP="00B359E4">
            <w:pPr>
              <w:pStyle w:val="Date"/>
            </w:pPr>
            <w:r>
              <w:t>January 2023</w:t>
            </w:r>
            <w:r w:rsidR="00036450" w:rsidRPr="00036450">
              <w:t>–</w:t>
            </w:r>
            <w:r>
              <w:t>March 2023</w:t>
            </w:r>
          </w:p>
          <w:p w14:paraId="5CCEED3D" w14:textId="2392A777" w:rsidR="00036450" w:rsidRDefault="009D5701" w:rsidP="009D5701">
            <w:pPr>
              <w:pStyle w:val="ListParagraph"/>
              <w:numPr>
                <w:ilvl w:val="0"/>
                <w:numId w:val="1"/>
              </w:numPr>
            </w:pPr>
            <w:r>
              <w:t>Unbox laptops</w:t>
            </w:r>
          </w:p>
          <w:p w14:paraId="4C9CD8DF" w14:textId="6F1CA47B" w:rsidR="009D5701" w:rsidRDefault="009D5701" w:rsidP="009D5701">
            <w:pPr>
              <w:pStyle w:val="ListParagraph"/>
              <w:numPr>
                <w:ilvl w:val="0"/>
                <w:numId w:val="1"/>
              </w:numPr>
            </w:pPr>
            <w:r>
              <w:t>Clone laptops</w:t>
            </w:r>
          </w:p>
          <w:p w14:paraId="5D761C1C" w14:textId="521A8DBB" w:rsidR="009D5701" w:rsidRDefault="009D5701" w:rsidP="009D5701">
            <w:pPr>
              <w:pStyle w:val="ListParagraph"/>
              <w:numPr>
                <w:ilvl w:val="0"/>
                <w:numId w:val="1"/>
              </w:numPr>
            </w:pPr>
            <w:r>
              <w:t>Provision laptops</w:t>
            </w:r>
          </w:p>
          <w:p w14:paraId="4D48DE86" w14:textId="631359C0" w:rsidR="009D5701" w:rsidRDefault="009D5701" w:rsidP="009D5701">
            <w:pPr>
              <w:pStyle w:val="ListParagraph"/>
              <w:numPr>
                <w:ilvl w:val="0"/>
                <w:numId w:val="1"/>
              </w:numPr>
            </w:pPr>
            <w:r>
              <w:t>Doing IDAS on laptop to handover to teachers in school</w:t>
            </w:r>
          </w:p>
          <w:p w14:paraId="440CED02" w14:textId="11EB9EE2" w:rsidR="00F332B7" w:rsidRDefault="009F73EA" w:rsidP="009D570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SG"/>
              </w:rPr>
              <w:t>Takeover laptops before handing over to teachers</w:t>
            </w:r>
          </w:p>
          <w:p w14:paraId="241E47CF" w14:textId="233B8417" w:rsidR="009D5701" w:rsidRDefault="009F73EA" w:rsidP="009D5701">
            <w:pPr>
              <w:pStyle w:val="ListParagraph"/>
              <w:numPr>
                <w:ilvl w:val="0"/>
                <w:numId w:val="1"/>
              </w:numPr>
            </w:pPr>
            <w:r>
              <w:t>Handover laptops to teachers</w:t>
            </w:r>
          </w:p>
          <w:p w14:paraId="6EDE8DB5" w14:textId="37CB91B3" w:rsidR="009F73EA" w:rsidRDefault="009F73EA" w:rsidP="009D5701">
            <w:pPr>
              <w:pStyle w:val="ListParagraph"/>
              <w:numPr>
                <w:ilvl w:val="0"/>
                <w:numId w:val="1"/>
              </w:numPr>
            </w:pPr>
            <w:r>
              <w:t>Sanitizing old laptops</w:t>
            </w:r>
          </w:p>
          <w:p w14:paraId="1992AA57" w14:textId="2FDCEBE2" w:rsidR="000032AB" w:rsidRDefault="00CF7A48" w:rsidP="009D5701">
            <w:pPr>
              <w:pStyle w:val="ListParagraph"/>
              <w:numPr>
                <w:ilvl w:val="0"/>
                <w:numId w:val="1"/>
              </w:numPr>
            </w:pPr>
            <w:r>
              <w:t>Taking down the advantages and disadvantages of Shopee and Lazada</w:t>
            </w:r>
          </w:p>
          <w:p w14:paraId="4742CC97" w14:textId="18F60B6F" w:rsidR="000032AB" w:rsidRDefault="000032AB" w:rsidP="009D5701">
            <w:pPr>
              <w:pStyle w:val="ListParagraph"/>
              <w:numPr>
                <w:ilvl w:val="0"/>
                <w:numId w:val="1"/>
              </w:numPr>
            </w:pPr>
            <w:r>
              <w:t>Set up school laptops in computer lab</w:t>
            </w:r>
          </w:p>
          <w:p w14:paraId="5B11EAF8" w14:textId="42978FC3" w:rsidR="000032AB" w:rsidRDefault="000032AB" w:rsidP="009D5701">
            <w:pPr>
              <w:pStyle w:val="ListParagraph"/>
              <w:numPr>
                <w:ilvl w:val="0"/>
                <w:numId w:val="1"/>
              </w:numPr>
            </w:pPr>
            <w:r>
              <w:t>Doing mobile cart to store the laptops before they are distributed</w:t>
            </w:r>
          </w:p>
          <w:p w14:paraId="09702670" w14:textId="77777777" w:rsidR="004D3011" w:rsidRDefault="004D3011" w:rsidP="00036450"/>
          <w:p w14:paraId="2E7F5208" w14:textId="7F8DA3E0" w:rsidR="004D3011" w:rsidRPr="004D3011" w:rsidRDefault="009D5701" w:rsidP="00B359E4">
            <w:pPr>
              <w:pStyle w:val="Heading4"/>
              <w:rPr>
                <w:bCs/>
              </w:rPr>
            </w:pPr>
            <w:r>
              <w:t>Metta Cafe</w:t>
            </w:r>
            <w:r w:rsidR="004D3011" w:rsidRPr="004D3011">
              <w:t xml:space="preserve"> </w:t>
            </w:r>
            <w:r>
              <w:t>Internship Programme</w:t>
            </w:r>
          </w:p>
          <w:p w14:paraId="33BE385F" w14:textId="74DA0806" w:rsidR="004D3011" w:rsidRDefault="009D5701" w:rsidP="009F73EA">
            <w:pPr>
              <w:pStyle w:val="Date"/>
            </w:pPr>
            <w:r>
              <w:t>July 2020</w:t>
            </w:r>
            <w:r w:rsidR="004D3011" w:rsidRPr="004D3011">
              <w:t>–</w:t>
            </w:r>
            <w:r>
              <w:t>Septe</w:t>
            </w:r>
            <w:r w:rsidR="009F73EA">
              <w:t>mber 2020</w:t>
            </w:r>
          </w:p>
          <w:p w14:paraId="2A8A63A2" w14:textId="1BFCFF38" w:rsidR="009F73EA" w:rsidRDefault="009F73EA" w:rsidP="009F73EA">
            <w:pPr>
              <w:pStyle w:val="ListParagraph"/>
              <w:numPr>
                <w:ilvl w:val="0"/>
                <w:numId w:val="1"/>
              </w:numPr>
            </w:pPr>
            <w:r>
              <w:t>Serve customers</w:t>
            </w:r>
          </w:p>
          <w:p w14:paraId="182C44AF" w14:textId="5F66A7B1" w:rsidR="009F73EA" w:rsidRDefault="009F73EA" w:rsidP="009F73EA">
            <w:pPr>
              <w:pStyle w:val="ListParagraph"/>
              <w:numPr>
                <w:ilvl w:val="0"/>
                <w:numId w:val="1"/>
              </w:numPr>
            </w:pPr>
            <w:r>
              <w:t>Perform housekeeping</w:t>
            </w:r>
          </w:p>
          <w:p w14:paraId="1DD83691" w14:textId="7CFC2BC6" w:rsidR="004D3011" w:rsidRDefault="000032AB" w:rsidP="000032AB">
            <w:pPr>
              <w:pStyle w:val="ListParagraph"/>
              <w:numPr>
                <w:ilvl w:val="0"/>
                <w:numId w:val="1"/>
              </w:numPr>
            </w:pPr>
            <w:r>
              <w:t>Assist the chef in cooking</w:t>
            </w:r>
          </w:p>
          <w:p w14:paraId="2EE8EAEE" w14:textId="35193E1C" w:rsidR="000032AB" w:rsidRDefault="000032AB" w:rsidP="000032AB">
            <w:pPr>
              <w:pStyle w:val="ListParagraph"/>
              <w:numPr>
                <w:ilvl w:val="0"/>
                <w:numId w:val="1"/>
              </w:numPr>
            </w:pPr>
            <w:r>
              <w:t>Roll the dough in the bakery</w:t>
            </w:r>
          </w:p>
          <w:p w14:paraId="0EC66172" w14:textId="08FCE953" w:rsidR="000032AB" w:rsidRDefault="000032AB" w:rsidP="000032AB">
            <w:pPr>
              <w:pStyle w:val="ListParagraph"/>
              <w:numPr>
                <w:ilvl w:val="0"/>
                <w:numId w:val="1"/>
              </w:numPr>
            </w:pPr>
            <w:r>
              <w:t>Bring food to the counter from the kitchen for the customers to collect</w:t>
            </w:r>
          </w:p>
          <w:p w14:paraId="0AB225C8" w14:textId="455E9E07" w:rsidR="004D3011" w:rsidRDefault="000032AB" w:rsidP="00036450">
            <w:pPr>
              <w:pStyle w:val="ListParagraph"/>
              <w:numPr>
                <w:ilvl w:val="0"/>
                <w:numId w:val="1"/>
              </w:numPr>
            </w:pPr>
            <w:r>
              <w:t>Putting fruits in dough in bakery</w:t>
            </w:r>
          </w:p>
          <w:p w14:paraId="14884E2F" w14:textId="7DB19669" w:rsidR="004019A8" w:rsidRDefault="004019A8" w:rsidP="00036450">
            <w:pPr>
              <w:pStyle w:val="ListParagraph"/>
              <w:numPr>
                <w:ilvl w:val="0"/>
                <w:numId w:val="1"/>
              </w:numPr>
            </w:pPr>
            <w:r>
              <w:t>Keeping track of stock</w:t>
            </w:r>
            <w:r w:rsidR="009661DE">
              <w:t xml:space="preserve"> and refilling them if they are running out</w:t>
            </w:r>
          </w:p>
          <w:sdt>
            <w:sdtPr>
              <w:id w:val="1669594239"/>
              <w:placeholder>
                <w:docPart w:val="F85CEC62E76B496B9FB134EC6E2281B4"/>
              </w:placeholder>
              <w:temporary/>
              <w:showingPlcHdr/>
              <w15:appearance w15:val="hidden"/>
            </w:sdtPr>
            <w:sdtContent>
              <w:p w14:paraId="6F60199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CF34EB5" w14:textId="77777777" w:rsidR="000032AB" w:rsidRDefault="000032AB" w:rsidP="000032A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Time management: Exceptional organizational skills with the ability to </w:t>
            </w:r>
            <w:r w:rsidR="007A285B">
              <w:rPr>
                <w:noProof/>
                <w:color w:val="000000" w:themeColor="text1"/>
              </w:rPr>
              <w:t>meet deadlines</w:t>
            </w:r>
          </w:p>
          <w:p w14:paraId="0A1E5321" w14:textId="77777777" w:rsidR="006A3962" w:rsidRDefault="006A3962" w:rsidP="000032AB">
            <w:pPr>
              <w:rPr>
                <w:noProof/>
                <w:color w:val="000000" w:themeColor="text1"/>
              </w:rPr>
            </w:pPr>
          </w:p>
          <w:p w14:paraId="65C3CA1F" w14:textId="77777777" w:rsidR="007A285B" w:rsidRDefault="007A285B" w:rsidP="000032AB">
            <w:pPr>
              <w:rPr>
                <w:noProof/>
                <w:color w:val="000000" w:themeColor="text1"/>
                <w:lang w:val="en-SG"/>
              </w:rPr>
            </w:pPr>
            <w:r>
              <w:rPr>
                <w:noProof/>
                <w:color w:val="000000" w:themeColor="text1"/>
              </w:rPr>
              <w:t xml:space="preserve">Teamwork: </w:t>
            </w:r>
            <w:r w:rsidR="00BB32B5">
              <w:rPr>
                <w:noProof/>
                <w:color w:val="000000" w:themeColor="text1"/>
              </w:rPr>
              <w:t xml:space="preserve">Proven ability to work effectively in a team environment, collaborating with </w:t>
            </w:r>
            <w:r w:rsidR="00782CA2">
              <w:rPr>
                <w:noProof/>
                <w:color w:val="000000" w:themeColor="text1"/>
                <w:lang w:val="en-SG"/>
              </w:rPr>
              <w:t>colleagues to achieve project goals</w:t>
            </w:r>
          </w:p>
          <w:p w14:paraId="4F44581C" w14:textId="77777777" w:rsidR="006A3962" w:rsidRDefault="006A3962" w:rsidP="000032AB">
            <w:pPr>
              <w:rPr>
                <w:noProof/>
                <w:color w:val="000000" w:themeColor="text1"/>
                <w:lang w:val="en-SG"/>
              </w:rPr>
            </w:pPr>
          </w:p>
          <w:p w14:paraId="6A3D44FE" w14:textId="77777777" w:rsidR="00782CA2" w:rsidRDefault="00782CA2" w:rsidP="000032AB">
            <w:pPr>
              <w:rPr>
                <w:noProof/>
                <w:color w:val="000000" w:themeColor="text1"/>
                <w:lang w:val="en-SG"/>
              </w:rPr>
            </w:pPr>
            <w:r>
              <w:rPr>
                <w:noProof/>
                <w:color w:val="000000" w:themeColor="text1"/>
                <w:lang w:val="en-SG"/>
              </w:rPr>
              <w:t>Programming languages: JavaScript, Python, C#, Swift</w:t>
            </w:r>
          </w:p>
          <w:p w14:paraId="5522D0AB" w14:textId="77777777" w:rsidR="006A3962" w:rsidRDefault="006A3962" w:rsidP="000032AB">
            <w:pPr>
              <w:rPr>
                <w:noProof/>
                <w:color w:val="000000" w:themeColor="text1"/>
                <w:lang w:val="en-SG"/>
              </w:rPr>
            </w:pPr>
          </w:p>
          <w:p w14:paraId="6BB55A47" w14:textId="2F4D8FAB" w:rsidR="00782CA2" w:rsidRDefault="00782CA2" w:rsidP="000032AB">
            <w:pPr>
              <w:rPr>
                <w:noProof/>
                <w:color w:val="000000" w:themeColor="text1"/>
                <w:lang w:val="en-SG"/>
              </w:rPr>
            </w:pPr>
            <w:r>
              <w:rPr>
                <w:noProof/>
                <w:color w:val="000000" w:themeColor="text1"/>
                <w:lang w:val="en-SG"/>
              </w:rPr>
              <w:t>Web Development: HTML, CSS, Node.js, React, PHP</w:t>
            </w:r>
            <w:r w:rsidR="006A3962">
              <w:rPr>
                <w:noProof/>
                <w:color w:val="000000" w:themeColor="text1"/>
                <w:lang w:val="en-SG"/>
              </w:rPr>
              <w:t xml:space="preserve">, jQuery, </w:t>
            </w:r>
            <w:r w:rsidR="000D1A9B">
              <w:rPr>
                <w:noProof/>
                <w:color w:val="000000" w:themeColor="text1"/>
                <w:lang w:val="en-SG"/>
              </w:rPr>
              <w:t>M</w:t>
            </w:r>
            <w:r w:rsidR="006A3962">
              <w:rPr>
                <w:noProof/>
                <w:color w:val="000000" w:themeColor="text1"/>
                <w:lang w:val="en-SG"/>
              </w:rPr>
              <w:t>ySQL, Sequelize, Microsoft SQL Server, Bootstrap</w:t>
            </w:r>
          </w:p>
          <w:p w14:paraId="0DD14068" w14:textId="77777777" w:rsidR="00F8183B" w:rsidRDefault="00F8183B" w:rsidP="000032AB">
            <w:pPr>
              <w:rPr>
                <w:noProof/>
                <w:color w:val="000000" w:themeColor="text1"/>
                <w:lang w:val="en-SG"/>
              </w:rPr>
            </w:pPr>
          </w:p>
          <w:p w14:paraId="39A34BA4" w14:textId="2D4F6086" w:rsidR="00F8183B" w:rsidRDefault="00F8183B" w:rsidP="000032AB">
            <w:pPr>
              <w:rPr>
                <w:noProof/>
                <w:color w:val="000000" w:themeColor="text1"/>
                <w:lang w:val="en-SG"/>
              </w:rPr>
            </w:pPr>
            <w:r>
              <w:rPr>
                <w:noProof/>
                <w:color w:val="000000" w:themeColor="text1"/>
                <w:lang w:val="en-SG"/>
              </w:rPr>
              <w:t>Tools: Git, Github</w:t>
            </w:r>
            <w:r w:rsidR="00406EE7">
              <w:rPr>
                <w:noProof/>
                <w:color w:val="000000" w:themeColor="text1"/>
                <w:lang w:val="en-SG"/>
              </w:rPr>
              <w:t>, LINQ, ASP.NET</w:t>
            </w:r>
            <w:r w:rsidR="009C38C7">
              <w:rPr>
                <w:noProof/>
                <w:color w:val="000000" w:themeColor="text1"/>
                <w:lang w:val="en-SG"/>
              </w:rPr>
              <w:t xml:space="preserve"> MVC</w:t>
            </w:r>
            <w:r w:rsidR="00406EE7">
              <w:rPr>
                <w:noProof/>
                <w:color w:val="000000" w:themeColor="text1"/>
                <w:lang w:val="en-SG"/>
              </w:rPr>
              <w:t>, Razor Syntax</w:t>
            </w:r>
          </w:p>
          <w:p w14:paraId="4A5B97D6" w14:textId="77777777" w:rsidR="009A50DF" w:rsidRDefault="009A50DF" w:rsidP="000032AB">
            <w:pPr>
              <w:rPr>
                <w:noProof/>
                <w:color w:val="000000" w:themeColor="text1"/>
                <w:lang w:val="en-SG"/>
              </w:rPr>
            </w:pPr>
          </w:p>
          <w:p w14:paraId="259937E6" w14:textId="1D6ECF40" w:rsidR="009A50DF" w:rsidRDefault="009A50DF" w:rsidP="000032AB">
            <w:pPr>
              <w:rPr>
                <w:noProof/>
                <w:color w:val="000000" w:themeColor="text1"/>
                <w:lang w:val="en-SG"/>
              </w:rPr>
            </w:pPr>
            <w:r>
              <w:rPr>
                <w:noProof/>
                <w:color w:val="000000" w:themeColor="text1"/>
                <w:lang w:val="en-SG"/>
              </w:rPr>
              <w:t xml:space="preserve">Hardworking: Demonstrated dedication and perseverance in completing projects </w:t>
            </w:r>
            <w:r w:rsidR="00406EE7">
              <w:rPr>
                <w:noProof/>
                <w:color w:val="000000" w:themeColor="text1"/>
                <w:lang w:val="en-SG"/>
              </w:rPr>
              <w:t>efficiently and effectively.</w:t>
            </w:r>
          </w:p>
          <w:p w14:paraId="6693B1CC" w14:textId="77777777" w:rsidR="00F42CBD" w:rsidRDefault="00F42CBD" w:rsidP="000032AB">
            <w:pPr>
              <w:rPr>
                <w:noProof/>
                <w:color w:val="000000" w:themeColor="text1"/>
                <w:lang w:val="en-SG"/>
              </w:rPr>
            </w:pPr>
          </w:p>
          <w:p w14:paraId="54C3591A" w14:textId="68E6E222" w:rsidR="009C38C7" w:rsidRPr="00782CA2" w:rsidRDefault="00F42CBD" w:rsidP="000032AB">
            <w:pPr>
              <w:rPr>
                <w:noProof/>
                <w:color w:val="000000" w:themeColor="text1"/>
                <w:lang w:val="en-SG"/>
              </w:rPr>
            </w:pPr>
            <w:r>
              <w:rPr>
                <w:noProof/>
                <w:color w:val="000000" w:themeColor="text1"/>
                <w:lang w:val="en-SG"/>
              </w:rPr>
              <w:t>Networking: TCP/IP,</w:t>
            </w:r>
            <w:r w:rsidR="00A54580">
              <w:rPr>
                <w:noProof/>
                <w:color w:val="000000" w:themeColor="text1"/>
                <w:lang w:val="en-SG"/>
              </w:rPr>
              <w:t xml:space="preserve"> OSI, IPv4 Addressing, IPv4 Subnetting, IPv6 Addressing, DNS, HTTP</w:t>
            </w:r>
          </w:p>
        </w:tc>
      </w:tr>
    </w:tbl>
    <w:p w14:paraId="19D6839C" w14:textId="77777777" w:rsidR="001A219F" w:rsidRDefault="001A219F" w:rsidP="000C45FF">
      <w:pPr>
        <w:tabs>
          <w:tab w:val="left" w:pos="990"/>
        </w:tabs>
      </w:pPr>
    </w:p>
    <w:sectPr w:rsidR="001A219F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DF46A" w14:textId="77777777" w:rsidR="00B027BE" w:rsidRDefault="00B027BE" w:rsidP="000C45FF">
      <w:r>
        <w:separator/>
      </w:r>
    </w:p>
  </w:endnote>
  <w:endnote w:type="continuationSeparator" w:id="0">
    <w:p w14:paraId="79E6D41A" w14:textId="77777777" w:rsidR="00B027BE" w:rsidRDefault="00B027B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15A84" w14:textId="77777777" w:rsidR="00B027BE" w:rsidRDefault="00B027BE" w:rsidP="000C45FF">
      <w:r>
        <w:separator/>
      </w:r>
    </w:p>
  </w:footnote>
  <w:footnote w:type="continuationSeparator" w:id="0">
    <w:p w14:paraId="76207E73" w14:textId="77777777" w:rsidR="00B027BE" w:rsidRDefault="00B027B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7F7F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AB5A2D" wp14:editId="2FAF1A3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57FD2"/>
    <w:multiLevelType w:val="hybridMultilevel"/>
    <w:tmpl w:val="88604ABA"/>
    <w:lvl w:ilvl="0" w:tplc="4FF8691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A5965"/>
    <w:multiLevelType w:val="hybridMultilevel"/>
    <w:tmpl w:val="AF746AF0"/>
    <w:lvl w:ilvl="0" w:tplc="9D4E2932">
      <w:start w:val="929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194724">
    <w:abstractNumId w:val="1"/>
  </w:num>
  <w:num w:numId="2" w16cid:durableId="140472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01"/>
    <w:rsid w:val="000032AB"/>
    <w:rsid w:val="00036450"/>
    <w:rsid w:val="00094499"/>
    <w:rsid w:val="000C45FF"/>
    <w:rsid w:val="000D1A9B"/>
    <w:rsid w:val="000E3FD1"/>
    <w:rsid w:val="00112054"/>
    <w:rsid w:val="001317D8"/>
    <w:rsid w:val="001525E1"/>
    <w:rsid w:val="00180329"/>
    <w:rsid w:val="0019001F"/>
    <w:rsid w:val="001A219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9197B"/>
    <w:rsid w:val="003A6B7D"/>
    <w:rsid w:val="003B06CA"/>
    <w:rsid w:val="004019A8"/>
    <w:rsid w:val="00406EE7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1A5B"/>
    <w:rsid w:val="00646E75"/>
    <w:rsid w:val="006771D0"/>
    <w:rsid w:val="006A3962"/>
    <w:rsid w:val="00715FCB"/>
    <w:rsid w:val="00743101"/>
    <w:rsid w:val="00764C9F"/>
    <w:rsid w:val="007775E1"/>
    <w:rsid w:val="00782CA2"/>
    <w:rsid w:val="007867A0"/>
    <w:rsid w:val="007927F5"/>
    <w:rsid w:val="007A285B"/>
    <w:rsid w:val="00802CA0"/>
    <w:rsid w:val="009260CD"/>
    <w:rsid w:val="009267CD"/>
    <w:rsid w:val="00940A66"/>
    <w:rsid w:val="00952C25"/>
    <w:rsid w:val="009661DE"/>
    <w:rsid w:val="009A50DF"/>
    <w:rsid w:val="009C38C7"/>
    <w:rsid w:val="009D5701"/>
    <w:rsid w:val="009F73EA"/>
    <w:rsid w:val="00A2118D"/>
    <w:rsid w:val="00A54580"/>
    <w:rsid w:val="00AD0A50"/>
    <w:rsid w:val="00AD76E2"/>
    <w:rsid w:val="00B027BE"/>
    <w:rsid w:val="00B20152"/>
    <w:rsid w:val="00B359E4"/>
    <w:rsid w:val="00B42F47"/>
    <w:rsid w:val="00B57D98"/>
    <w:rsid w:val="00B70850"/>
    <w:rsid w:val="00BB32B5"/>
    <w:rsid w:val="00C066B6"/>
    <w:rsid w:val="00C37BA1"/>
    <w:rsid w:val="00C4674C"/>
    <w:rsid w:val="00C506CF"/>
    <w:rsid w:val="00C72BED"/>
    <w:rsid w:val="00C9578B"/>
    <w:rsid w:val="00CB0055"/>
    <w:rsid w:val="00CF7A48"/>
    <w:rsid w:val="00D21C7C"/>
    <w:rsid w:val="00D2522B"/>
    <w:rsid w:val="00D422DE"/>
    <w:rsid w:val="00D5459D"/>
    <w:rsid w:val="00DA1F4D"/>
    <w:rsid w:val="00DD172A"/>
    <w:rsid w:val="00DF1C4E"/>
    <w:rsid w:val="00E25A26"/>
    <w:rsid w:val="00E4381A"/>
    <w:rsid w:val="00E55D74"/>
    <w:rsid w:val="00EF75A6"/>
    <w:rsid w:val="00F332B7"/>
    <w:rsid w:val="00F42CBD"/>
    <w:rsid w:val="00F60274"/>
    <w:rsid w:val="00F77FB9"/>
    <w:rsid w:val="00F8183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4FA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D57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5A6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srachlim.wixsite.com/rach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\AppData\Local\Microsoft\Office\16.0\DTS\en-SG%7b8DA206D8-194C-4EF2-B5F7-C02186799847%7d\%7b02B019DF-6CB2-4B70-9170-0D8A1FF6B7F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4DCB8F2FFF45A6B46F2C068710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27AF8-1B05-4D61-919B-F3458BE8F748}"/>
      </w:docPartPr>
      <w:docPartBody>
        <w:p w:rsidR="00E63ECD" w:rsidRDefault="00000000">
          <w:pPr>
            <w:pStyle w:val="DC4DCB8F2FFF45A6B46F2C0687101894"/>
          </w:pPr>
          <w:r w:rsidRPr="00D5459D">
            <w:t>Profile</w:t>
          </w:r>
        </w:p>
      </w:docPartBody>
    </w:docPart>
    <w:docPart>
      <w:docPartPr>
        <w:name w:val="73C6F89B5099452A9137BBE75B28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5DF74-3758-4FC0-9EEC-DD4FAB3EB530}"/>
      </w:docPartPr>
      <w:docPartBody>
        <w:p w:rsidR="00E63ECD" w:rsidRDefault="00000000">
          <w:pPr>
            <w:pStyle w:val="73C6F89B5099452A9137BBE75B28FB3A"/>
          </w:pPr>
          <w:r w:rsidRPr="00CB0055">
            <w:t>Contact</w:t>
          </w:r>
        </w:p>
      </w:docPartBody>
    </w:docPart>
    <w:docPart>
      <w:docPartPr>
        <w:name w:val="CFAD628EF07D4EEB94D4569EFA4B0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E7161-6F52-4548-9680-294CBC82C197}"/>
      </w:docPartPr>
      <w:docPartBody>
        <w:p w:rsidR="00E63ECD" w:rsidRDefault="00000000">
          <w:pPr>
            <w:pStyle w:val="CFAD628EF07D4EEB94D4569EFA4B09F8"/>
          </w:pPr>
          <w:r w:rsidRPr="004D3011">
            <w:t>PHONE:</w:t>
          </w:r>
        </w:p>
      </w:docPartBody>
    </w:docPart>
    <w:docPart>
      <w:docPartPr>
        <w:name w:val="2CF80B0AC7C2485A85F21FBDA0FB7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B5B03-A724-491E-B158-7476F9337D59}"/>
      </w:docPartPr>
      <w:docPartBody>
        <w:p w:rsidR="00E63ECD" w:rsidRDefault="00000000">
          <w:pPr>
            <w:pStyle w:val="2CF80B0AC7C2485A85F21FBDA0FB7A7F"/>
          </w:pPr>
          <w:r w:rsidRPr="004D3011">
            <w:t>WEBSITE:</w:t>
          </w:r>
        </w:p>
      </w:docPartBody>
    </w:docPart>
    <w:docPart>
      <w:docPartPr>
        <w:name w:val="A88695C6C9D24D6F95BA3600B8E5E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A6D79-CD26-4DB4-845B-CA7F9F2A9804}"/>
      </w:docPartPr>
      <w:docPartBody>
        <w:p w:rsidR="00E63ECD" w:rsidRDefault="00000000">
          <w:pPr>
            <w:pStyle w:val="A88695C6C9D24D6F95BA3600B8E5E2D0"/>
          </w:pPr>
          <w:r w:rsidRPr="004D3011">
            <w:t>EMAIL:</w:t>
          </w:r>
        </w:p>
      </w:docPartBody>
    </w:docPart>
    <w:docPart>
      <w:docPartPr>
        <w:name w:val="56AEA32DED7B4A53ABF621EE9DDC4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6DF16-9047-4BB0-842C-ABFF5F6720E6}"/>
      </w:docPartPr>
      <w:docPartBody>
        <w:p w:rsidR="00E63ECD" w:rsidRDefault="00000000">
          <w:pPr>
            <w:pStyle w:val="56AEA32DED7B4A53ABF621EE9DDC4DD1"/>
          </w:pPr>
          <w:r w:rsidRPr="00CB0055">
            <w:t>Hobbies</w:t>
          </w:r>
        </w:p>
      </w:docPartBody>
    </w:docPart>
    <w:docPart>
      <w:docPartPr>
        <w:name w:val="72B45957123F48DC9EA1102491C8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9351-3735-4246-A344-F781C1A7A6A4}"/>
      </w:docPartPr>
      <w:docPartBody>
        <w:p w:rsidR="00E63ECD" w:rsidRDefault="00000000">
          <w:pPr>
            <w:pStyle w:val="72B45957123F48DC9EA1102491C8C4B2"/>
          </w:pPr>
          <w:r w:rsidRPr="00036450">
            <w:t>EDUCATION</w:t>
          </w:r>
        </w:p>
      </w:docPartBody>
    </w:docPart>
    <w:docPart>
      <w:docPartPr>
        <w:name w:val="9001F6DC83934F9A9D07075277A3C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374D5-CB5F-4508-A927-B8283FDE6955}"/>
      </w:docPartPr>
      <w:docPartBody>
        <w:p w:rsidR="00E63ECD" w:rsidRDefault="00000000">
          <w:pPr>
            <w:pStyle w:val="9001F6DC83934F9A9D07075277A3C7A1"/>
          </w:pPr>
          <w:r w:rsidRPr="00036450">
            <w:t>WORK EXPERIENCE</w:t>
          </w:r>
        </w:p>
      </w:docPartBody>
    </w:docPart>
    <w:docPart>
      <w:docPartPr>
        <w:name w:val="F85CEC62E76B496B9FB134EC6E228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25C9-923E-426A-A04A-1315DF8ED024}"/>
      </w:docPartPr>
      <w:docPartBody>
        <w:p w:rsidR="00E63ECD" w:rsidRDefault="00000000">
          <w:pPr>
            <w:pStyle w:val="F85CEC62E76B496B9FB134EC6E2281B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9"/>
    <w:rsid w:val="005C21BE"/>
    <w:rsid w:val="00B66169"/>
    <w:rsid w:val="00D617FD"/>
    <w:rsid w:val="00E6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4DCB8F2FFF45A6B46F2C0687101894">
    <w:name w:val="DC4DCB8F2FFF45A6B46F2C0687101894"/>
  </w:style>
  <w:style w:type="paragraph" w:customStyle="1" w:styleId="73C6F89B5099452A9137BBE75B28FB3A">
    <w:name w:val="73C6F89B5099452A9137BBE75B28FB3A"/>
  </w:style>
  <w:style w:type="paragraph" w:customStyle="1" w:styleId="CFAD628EF07D4EEB94D4569EFA4B09F8">
    <w:name w:val="CFAD628EF07D4EEB94D4569EFA4B09F8"/>
  </w:style>
  <w:style w:type="paragraph" w:customStyle="1" w:styleId="2CF80B0AC7C2485A85F21FBDA0FB7A7F">
    <w:name w:val="2CF80B0AC7C2485A85F21FBDA0FB7A7F"/>
  </w:style>
  <w:style w:type="paragraph" w:customStyle="1" w:styleId="A88695C6C9D24D6F95BA3600B8E5E2D0">
    <w:name w:val="A88695C6C9D24D6F95BA3600B8E5E2D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6AEA32DED7B4A53ABF621EE9DDC4DD1">
    <w:name w:val="56AEA32DED7B4A53ABF621EE9DDC4DD1"/>
  </w:style>
  <w:style w:type="paragraph" w:customStyle="1" w:styleId="72B45957123F48DC9EA1102491C8C4B2">
    <w:name w:val="72B45957123F48DC9EA1102491C8C4B2"/>
  </w:style>
  <w:style w:type="paragraph" w:customStyle="1" w:styleId="9001F6DC83934F9A9D07075277A3C7A1">
    <w:name w:val="9001F6DC83934F9A9D07075277A3C7A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F85CEC62E76B496B9FB134EC6E2281B4">
    <w:name w:val="F85CEC62E76B496B9FB134EC6E228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{02B019DF-6CB2-4B70-9170-0D8A1FF6B7F6}tf00546271_win32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2024-07-13T12:24:00Z</dcterms:created>
  <dcterms:modified xsi:type="dcterms:W3CDTF">2024-07-14T14:53:00Z</dcterms:modified>
</cp:coreProperties>
</file>